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AB8C" w14:textId="77777777" w:rsidR="00B53DF1" w:rsidRPr="00113FBC" w:rsidRDefault="00B53DF1">
      <w:pPr>
        <w:rPr>
          <w:rFonts w:eastAsia="Times New Roman"/>
          <w:sz w:val="24"/>
          <w:szCs w:val="24"/>
        </w:rPr>
      </w:pPr>
    </w:p>
    <w:tbl>
      <w:tblPr>
        <w:tblStyle w:val="a"/>
        <w:tblW w:w="9785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05"/>
      </w:tblGrid>
      <w:tr w:rsidR="00B53DF1" w:rsidRPr="00113FBC" w14:paraId="735D480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183AD521" w14:textId="77777777" w:rsidR="00B53DF1" w:rsidRPr="00113FBC" w:rsidRDefault="00000000">
            <w:pPr>
              <w:keepNext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113FBC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0F2077" w14:textId="77777777" w:rsidR="00B53DF1" w:rsidRPr="00113FBC" w:rsidRDefault="00113FBC">
            <w:pPr>
              <w:keepNext/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113FBC">
              <w:rPr>
                <w:rFonts w:eastAsia="Times New Roman"/>
                <w:bCs/>
                <w:sz w:val="24"/>
                <w:szCs w:val="24"/>
              </w:rPr>
              <w:t>Hatim Sawai</w:t>
            </w:r>
          </w:p>
        </w:tc>
      </w:tr>
      <w:tr w:rsidR="00B53DF1" w:rsidRPr="00113FBC" w14:paraId="4A9663E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5CA1035E" w14:textId="77777777" w:rsidR="00B53DF1" w:rsidRPr="00113FBC" w:rsidRDefault="00000000">
            <w:pPr>
              <w:keepNext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113FBC">
              <w:rPr>
                <w:rFonts w:eastAsia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0B0A49" w14:textId="77777777" w:rsidR="00B53DF1" w:rsidRPr="00113FBC" w:rsidRDefault="00113FBC">
            <w:pPr>
              <w:keepNext/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113FBC">
              <w:rPr>
                <w:rFonts w:eastAsia="Times New Roman"/>
                <w:bCs/>
                <w:sz w:val="24"/>
                <w:szCs w:val="24"/>
              </w:rPr>
              <w:t>2021300108</w:t>
            </w:r>
          </w:p>
        </w:tc>
      </w:tr>
      <w:tr w:rsidR="00FE272C" w:rsidRPr="00113FBC" w14:paraId="5A9A205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1D4723AE" w14:textId="5967CFCE" w:rsidR="00FE272C" w:rsidRPr="00113FBC" w:rsidRDefault="00FE272C">
            <w:pPr>
              <w:keepNext/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D308CE6" w14:textId="4CA6D146" w:rsidR="00FE272C" w:rsidRPr="00113FBC" w:rsidRDefault="00FE272C">
            <w:pPr>
              <w:keepNext/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Fundamentals of Signal </w:t>
            </w:r>
            <w:r w:rsidR="00857F36">
              <w:rPr>
                <w:rFonts w:eastAsia="Times New Roman"/>
                <w:bCs/>
                <w:sz w:val="24"/>
                <w:szCs w:val="24"/>
              </w:rPr>
              <w:t>&amp; Image Processing (FOSIP)</w:t>
            </w:r>
          </w:p>
        </w:tc>
      </w:tr>
    </w:tbl>
    <w:p w14:paraId="068305B6" w14:textId="77777777" w:rsidR="00B53DF1" w:rsidRPr="00113FBC" w:rsidRDefault="00B53DF1">
      <w:pPr>
        <w:rPr>
          <w:rFonts w:eastAsia="Times New Roman"/>
          <w:sz w:val="24"/>
          <w:szCs w:val="24"/>
        </w:rPr>
      </w:pPr>
    </w:p>
    <w:tbl>
      <w:tblPr>
        <w:tblStyle w:val="a0"/>
        <w:tblW w:w="9815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35"/>
      </w:tblGrid>
      <w:tr w:rsidR="00B53DF1" w:rsidRPr="00113FBC" w14:paraId="7AE9D27B" w14:textId="77777777" w:rsidTr="00113FBC">
        <w:trPr>
          <w:trHeight w:val="215"/>
        </w:trPr>
        <w:tc>
          <w:tcPr>
            <w:tcW w:w="98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</w:tcPr>
          <w:p w14:paraId="6B7ECF76" w14:textId="77777777" w:rsidR="00B53DF1" w:rsidRPr="00113FBC" w:rsidRDefault="00000000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13FBC">
              <w:rPr>
                <w:rFonts w:eastAsia="Times New Roman"/>
                <w:b/>
                <w:sz w:val="24"/>
                <w:szCs w:val="24"/>
              </w:rPr>
              <w:t xml:space="preserve">Experiment </w:t>
            </w:r>
            <w:r w:rsidR="00113FBC">
              <w:rPr>
                <w:rFonts w:eastAsia="Times New Roman"/>
                <w:b/>
                <w:sz w:val="24"/>
                <w:szCs w:val="24"/>
              </w:rPr>
              <w:t>1</w:t>
            </w:r>
          </w:p>
        </w:tc>
      </w:tr>
      <w:tr w:rsidR="00B53DF1" w:rsidRPr="00113FBC" w14:paraId="21D3F32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3F70703F" w14:textId="22903CFA" w:rsidR="00B53DF1" w:rsidRPr="00113FBC" w:rsidRDefault="00FE272C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78EF182" w14:textId="4DDED969" w:rsidR="00B53DF1" w:rsidRPr="00113FBC" w:rsidRDefault="00FE272C" w:rsidP="00FE272C">
            <w:pPr>
              <w:rPr>
                <w:rFonts w:eastAsia="Times New Roman"/>
                <w:b/>
                <w:sz w:val="24"/>
                <w:szCs w:val="24"/>
              </w:rPr>
            </w:pPr>
            <w:r w:rsidRPr="00FE272C">
              <w:rPr>
                <w:rFonts w:eastAsia="Times New Roman"/>
                <w:b/>
                <w:sz w:val="24"/>
                <w:szCs w:val="24"/>
              </w:rPr>
              <w:t>The aim of this experiment is to study mathematical operation</w:t>
            </w:r>
            <w:r w:rsidR="006F255E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FE272C">
              <w:rPr>
                <w:rFonts w:eastAsia="Times New Roman"/>
                <w:b/>
                <w:sz w:val="24"/>
                <w:szCs w:val="24"/>
              </w:rPr>
              <w:t>such as: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FE272C">
              <w:rPr>
                <w:rFonts w:eastAsia="Times New Roman"/>
                <w:b/>
                <w:sz w:val="24"/>
                <w:szCs w:val="24"/>
              </w:rPr>
              <w:t>Linear Convolution, Circular Convolution, and Linear Convolution using Circular Convolution.</w:t>
            </w:r>
          </w:p>
        </w:tc>
      </w:tr>
      <w:tr w:rsidR="00FE272C" w:rsidRPr="00113FBC" w14:paraId="108B7E6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7D9598D4" w14:textId="2B3B8D51" w:rsidR="00FE272C" w:rsidRDefault="00FE272C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OBJECTIVES: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5F86D0F" w14:textId="23C85445" w:rsidR="00FE272C" w:rsidRPr="00FE272C" w:rsidRDefault="006F255E" w:rsidP="00FE272C">
            <w:pPr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1. </w:t>
            </w:r>
            <w:r w:rsidR="00FE272C" w:rsidRPr="00FE272C">
              <w:rPr>
                <w:rFonts w:eastAsia="Times New Roman"/>
                <w:b/>
                <w:sz w:val="24"/>
                <w:szCs w:val="24"/>
              </w:rPr>
              <w:t>To Develop a function to find Linear Convolution and Circular Convolution</w:t>
            </w:r>
          </w:p>
          <w:p w14:paraId="6B0C98D1" w14:textId="2562BFD2" w:rsidR="00FE272C" w:rsidRPr="00FE272C" w:rsidRDefault="006F255E" w:rsidP="00FE272C">
            <w:pPr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2. </w:t>
            </w:r>
            <w:r w:rsidR="00FE272C" w:rsidRPr="00FE272C">
              <w:rPr>
                <w:rFonts w:eastAsia="Times New Roman"/>
                <w:b/>
                <w:sz w:val="24"/>
                <w:szCs w:val="24"/>
              </w:rPr>
              <w:t xml:space="preserve">To Calculate Linear convolution, Circular convolution, Linear Convolution </w:t>
            </w:r>
            <w:proofErr w:type="gramStart"/>
            <w:r w:rsidR="00FE272C" w:rsidRPr="00FE272C">
              <w:rPr>
                <w:rFonts w:eastAsia="Times New Roman"/>
                <w:b/>
                <w:sz w:val="24"/>
                <w:szCs w:val="24"/>
              </w:rPr>
              <w:t>using  Circular</w:t>
            </w:r>
            <w:proofErr w:type="gramEnd"/>
            <w:r w:rsidR="00FE272C" w:rsidRPr="00FE272C">
              <w:rPr>
                <w:rFonts w:eastAsia="Times New Roman"/>
                <w:b/>
                <w:sz w:val="24"/>
                <w:szCs w:val="24"/>
              </w:rPr>
              <w:t xml:space="preserve">  Convolution and verify the results using mathematical formulation.</w:t>
            </w:r>
          </w:p>
          <w:p w14:paraId="6F14EB15" w14:textId="40F7C16E" w:rsidR="00FE272C" w:rsidRPr="00FE272C" w:rsidRDefault="006F255E" w:rsidP="00FE272C">
            <w:pPr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3. </w:t>
            </w:r>
            <w:r w:rsidR="00FE272C" w:rsidRPr="00FE272C">
              <w:rPr>
                <w:rFonts w:eastAsia="Times New Roman"/>
                <w:b/>
                <w:sz w:val="24"/>
                <w:szCs w:val="24"/>
              </w:rPr>
              <w:t>To Conclude on aliasing effect in Circular convolution</w:t>
            </w:r>
          </w:p>
        </w:tc>
      </w:tr>
      <w:tr w:rsidR="00FE272C" w:rsidRPr="00113FBC" w14:paraId="3F2803A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1ED39968" w14:textId="4D823C40" w:rsidR="00FE272C" w:rsidRPr="00113FBC" w:rsidRDefault="00FE272C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113FBC">
              <w:rPr>
                <w:rFonts w:eastAsia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eastAsia="Times New Roman"/>
                <w:b/>
                <w:sz w:val="24"/>
                <w:szCs w:val="24"/>
              </w:rPr>
              <w:t>DEFINITION</w:t>
            </w:r>
            <w:r w:rsidRPr="00113FBC">
              <w:rPr>
                <w:rFonts w:eastAsia="Times New Roman"/>
                <w:b/>
                <w:sz w:val="24"/>
                <w:szCs w:val="24"/>
              </w:rPr>
              <w:t>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FB0B254" w14:textId="77777777" w:rsidR="00FE272C" w:rsidRPr="00FE272C" w:rsidRDefault="00FE272C" w:rsidP="00FE272C">
            <w:pPr>
              <w:rPr>
                <w:rFonts w:eastAsia="Times New Roman"/>
                <w:b/>
                <w:sz w:val="24"/>
                <w:szCs w:val="24"/>
              </w:rPr>
            </w:pPr>
            <w:r w:rsidRPr="00FE272C">
              <w:rPr>
                <w:rFonts w:eastAsia="Times New Roman"/>
                <w:b/>
                <w:sz w:val="24"/>
                <w:szCs w:val="24"/>
              </w:rPr>
              <w:t xml:space="preserve">1. Find Linear Convolution and Circular Convolution of L point sequence x[n] and M point sequence h[n].  </w:t>
            </w:r>
          </w:p>
          <w:p w14:paraId="68B63AB9" w14:textId="77777777" w:rsidR="00FE272C" w:rsidRPr="00FE272C" w:rsidRDefault="00FE272C" w:rsidP="00FE272C">
            <w:pPr>
              <w:rPr>
                <w:rFonts w:eastAsia="Times New Roman"/>
                <w:b/>
                <w:sz w:val="24"/>
                <w:szCs w:val="24"/>
              </w:rPr>
            </w:pPr>
            <w:r w:rsidRPr="00FE272C">
              <w:rPr>
                <w:rFonts w:eastAsia="Times New Roman"/>
                <w:b/>
                <w:sz w:val="24"/>
                <w:szCs w:val="24"/>
              </w:rPr>
              <w:t xml:space="preserve">2. Find Linear Convolution of L point sequence x[n] and M point sequence h[n] using Circular convolution. </w:t>
            </w:r>
          </w:p>
          <w:p w14:paraId="36B0FEB4" w14:textId="31F7AEF0" w:rsidR="00FE272C" w:rsidRPr="00FE272C" w:rsidRDefault="00FE272C" w:rsidP="00FE272C">
            <w:pPr>
              <w:rPr>
                <w:rFonts w:eastAsia="Times New Roman"/>
                <w:b/>
                <w:sz w:val="24"/>
                <w:szCs w:val="24"/>
              </w:rPr>
            </w:pPr>
            <w:r w:rsidRPr="00FE272C">
              <w:rPr>
                <w:rFonts w:eastAsia="Times New Roman"/>
                <w:b/>
                <w:sz w:val="24"/>
                <w:szCs w:val="24"/>
              </w:rPr>
              <w:t>3.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FE272C">
              <w:rPr>
                <w:rFonts w:eastAsia="Times New Roman"/>
                <w:b/>
                <w:sz w:val="24"/>
                <w:szCs w:val="24"/>
              </w:rPr>
              <w:t xml:space="preserve">Give your conclusion about No of values in Linearly Convolved </w:t>
            </w:r>
            <w:proofErr w:type="gramStart"/>
            <w:r w:rsidRPr="00FE272C">
              <w:rPr>
                <w:rFonts w:eastAsia="Times New Roman"/>
                <w:b/>
                <w:sz w:val="24"/>
                <w:szCs w:val="24"/>
              </w:rPr>
              <w:t>signal,  Aliasing</w:t>
            </w:r>
            <w:proofErr w:type="gramEnd"/>
            <w:r w:rsidRPr="00FE272C">
              <w:rPr>
                <w:rFonts w:eastAsia="Times New Roman"/>
                <w:b/>
                <w:sz w:val="24"/>
                <w:szCs w:val="24"/>
              </w:rPr>
              <w:t xml:space="preserve"> effect in Circular Convolution</w:t>
            </w:r>
          </w:p>
        </w:tc>
      </w:tr>
      <w:tr w:rsidR="00B53DF1" w:rsidRPr="00113FBC" w14:paraId="17E85C2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5B23DA5C" w14:textId="6A7CB307" w:rsidR="00B53DF1" w:rsidRPr="00113FBC" w:rsidRDefault="006F255E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INPUT SEQUENCE</w:t>
            </w:r>
            <w:r w:rsidR="00000000" w:rsidRPr="00113FBC">
              <w:rPr>
                <w:rFonts w:eastAsia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C8A909" w14:textId="108971F3" w:rsidR="006F255E" w:rsidRPr="006F255E" w:rsidRDefault="006F255E" w:rsidP="006F255E">
            <w:pPr>
              <w:rPr>
                <w:rFonts w:eastAsia="Times New Roman"/>
                <w:sz w:val="24"/>
                <w:szCs w:val="24"/>
              </w:rPr>
            </w:pPr>
            <w:r w:rsidRPr="006F255E">
              <w:rPr>
                <w:rFonts w:eastAsia="Times New Roman"/>
                <w:sz w:val="24"/>
                <w:szCs w:val="24"/>
              </w:rPr>
              <w:t>1.   Length of first Signal L and signal values.</w:t>
            </w:r>
          </w:p>
          <w:p w14:paraId="097CE84C" w14:textId="0B09C2F9" w:rsidR="00E00C96" w:rsidRPr="00E00C96" w:rsidRDefault="006F255E" w:rsidP="006F255E">
            <w:pPr>
              <w:rPr>
                <w:rFonts w:eastAsia="Times New Roman"/>
                <w:sz w:val="24"/>
                <w:szCs w:val="24"/>
              </w:rPr>
            </w:pPr>
            <w:r w:rsidRPr="006F255E">
              <w:rPr>
                <w:rFonts w:eastAsia="Times New Roman"/>
                <w:sz w:val="24"/>
                <w:szCs w:val="24"/>
              </w:rPr>
              <w:t>2.   Length of second Signal M and signal values.</w:t>
            </w:r>
          </w:p>
        </w:tc>
      </w:tr>
      <w:tr w:rsidR="00B53DF1" w:rsidRPr="00113FBC" w14:paraId="3E820F1F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482485B5" w14:textId="77777777" w:rsidR="00B53DF1" w:rsidRPr="00113FBC" w:rsidRDefault="00000000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113FBC">
              <w:rPr>
                <w:rFonts w:eastAsia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74B8D2C" w14:textId="77777777" w:rsidR="00E00C96" w:rsidRDefault="006F255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Case 1: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To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fin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d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y[n]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=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x[n]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*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h[n]</w:t>
            </w:r>
          </w:p>
          <w:p w14:paraId="48D2AC7F" w14:textId="77777777" w:rsidR="00BD7EB1" w:rsidRP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>Input:</w:t>
            </w:r>
          </w:p>
          <w:p w14:paraId="55305F53" w14:textId="5EA8D664" w:rsidR="00BD7EB1" w:rsidRP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 xml:space="preserve">x[n] = </w:t>
            </w:r>
            <w:r w:rsidRPr="00BD7EB1">
              <w:rPr>
                <w:rFonts w:eastAsia="Times New Roman"/>
                <w:sz w:val="24"/>
                <w:szCs w:val="24"/>
              </w:rPr>
              <w:t>{</w:t>
            </w:r>
            <w:r>
              <w:rPr>
                <w:rFonts w:eastAsia="Times New Roman"/>
                <w:sz w:val="24"/>
                <w:szCs w:val="24"/>
              </w:rPr>
              <w:t>11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15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20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28</w:t>
            </w:r>
            <w:r w:rsidRPr="00BD7EB1">
              <w:rPr>
                <w:rFonts w:eastAsia="Times New Roman"/>
                <w:sz w:val="24"/>
                <w:szCs w:val="24"/>
              </w:rPr>
              <w:t>} Length L = 5</w:t>
            </w:r>
          </w:p>
          <w:p w14:paraId="3BC5CF2A" w14:textId="0E35B66A" w:rsidR="00BD7EB1" w:rsidRP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>h[n] = {</w:t>
            </w:r>
            <w:r>
              <w:rPr>
                <w:rFonts w:eastAsia="Times New Roman"/>
                <w:sz w:val="24"/>
                <w:szCs w:val="24"/>
              </w:rPr>
              <w:t>1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5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7</w:t>
            </w:r>
            <w:r w:rsidRPr="00BD7EB1">
              <w:rPr>
                <w:rFonts w:eastAsia="Times New Roman"/>
                <w:sz w:val="24"/>
                <w:szCs w:val="24"/>
              </w:rPr>
              <w:t>} Length M = 4</w:t>
            </w:r>
          </w:p>
          <w:p w14:paraId="2EA95A32" w14:textId="77777777" w:rsidR="00BD7EB1" w:rsidRP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>Output:</w:t>
            </w:r>
          </w:p>
          <w:p w14:paraId="2C9FAD5E" w14:textId="28337081" w:rsidR="006F255E" w:rsidRP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>y[n] = {</w:t>
            </w:r>
            <w:r w:rsidR="00857F36">
              <w:rPr>
                <w:rFonts w:eastAsia="Times New Roman"/>
                <w:sz w:val="24"/>
                <w:szCs w:val="24"/>
              </w:rPr>
              <w:t>11</w:t>
            </w:r>
            <w:r w:rsidRPr="00BD7EB1"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857F36">
              <w:rPr>
                <w:rFonts w:eastAsia="Times New Roman"/>
                <w:sz w:val="24"/>
                <w:szCs w:val="24"/>
              </w:rPr>
              <w:t>47</w:t>
            </w:r>
            <w:r w:rsidRPr="00BD7EB1"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857F36">
              <w:rPr>
                <w:rFonts w:eastAsia="Times New Roman"/>
                <w:sz w:val="24"/>
                <w:szCs w:val="24"/>
              </w:rPr>
              <w:t>112</w:t>
            </w:r>
            <w:r w:rsidRPr="00BD7EB1"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857F36">
              <w:rPr>
                <w:rFonts w:eastAsia="Times New Roman"/>
                <w:sz w:val="24"/>
                <w:szCs w:val="24"/>
              </w:rPr>
              <w:t>212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 w:rsidR="00857F36">
              <w:rPr>
                <w:rFonts w:eastAsia="Times New Roman"/>
                <w:sz w:val="24"/>
                <w:szCs w:val="24"/>
              </w:rPr>
              <w:t>261</w:t>
            </w:r>
            <w:r w:rsidRPr="00BD7EB1"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857F36">
              <w:rPr>
                <w:rFonts w:eastAsia="Times New Roman"/>
                <w:sz w:val="24"/>
                <w:szCs w:val="24"/>
              </w:rPr>
              <w:t>289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 w:rsidR="00857F36">
              <w:rPr>
                <w:rFonts w:eastAsia="Times New Roman"/>
                <w:sz w:val="24"/>
                <w:szCs w:val="24"/>
              </w:rPr>
              <w:t>280</w:t>
            </w:r>
            <w:r w:rsidRPr="00BD7EB1"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857F36">
              <w:rPr>
                <w:rFonts w:eastAsia="Times New Roman"/>
                <w:sz w:val="24"/>
                <w:szCs w:val="24"/>
              </w:rPr>
              <w:t>196</w:t>
            </w:r>
            <w:r w:rsidRPr="00BD7EB1">
              <w:rPr>
                <w:rFonts w:eastAsia="Times New Roman"/>
                <w:sz w:val="24"/>
                <w:szCs w:val="24"/>
              </w:rPr>
              <w:t>} Length N = 8</w:t>
            </w:r>
          </w:p>
          <w:p w14:paraId="64331E2B" w14:textId="77777777" w:rsidR="00BD7EB1" w:rsidRDefault="00BD7EB1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  <w:p w14:paraId="4B11A9AB" w14:textId="1E926C3D" w:rsidR="00BD7EB1" w:rsidRDefault="00BD7EB1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BD7EB1">
              <w:rPr>
                <w:rFonts w:eastAsia="Times New Roman"/>
                <w:b/>
                <w:bCs/>
                <w:sz w:val="24"/>
                <w:szCs w:val="24"/>
              </w:rPr>
              <w:drawing>
                <wp:inline distT="0" distB="0" distL="0" distR="0" wp14:anchorId="724F28B0" wp14:editId="4D9725EF">
                  <wp:extent cx="4495800" cy="855820"/>
                  <wp:effectExtent l="0" t="0" r="0" b="1905"/>
                  <wp:docPr id="432981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98147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297" cy="85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37709" w14:textId="77777777" w:rsidR="00BD7EB1" w:rsidRDefault="00BD7EB1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  <w:p w14:paraId="2A42B6F5" w14:textId="0528F97D" w:rsidR="00857F36" w:rsidRPr="00857F36" w:rsidRDefault="00BD7EB1" w:rsidP="00857F36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Analysis:</w:t>
            </w:r>
          </w:p>
          <w:p w14:paraId="5C719B36" w14:textId="77777777" w:rsidR="00857F36" w:rsidRPr="00857F36" w:rsidRDefault="00857F36" w:rsidP="00857F36">
            <w:pPr>
              <w:rPr>
                <w:rFonts w:eastAsia="Times New Roman"/>
                <w:sz w:val="24"/>
                <w:szCs w:val="24"/>
              </w:rPr>
            </w:pPr>
            <w:r w:rsidRPr="00857F36">
              <w:rPr>
                <w:rFonts w:eastAsia="Times New Roman"/>
                <w:sz w:val="24"/>
                <w:szCs w:val="24"/>
              </w:rPr>
              <w:t>• Length of Linear Convolution output signal is</w:t>
            </w:r>
          </w:p>
          <w:p w14:paraId="2843ED1E" w14:textId="14E08A5E" w:rsidR="00857F36" w:rsidRPr="00857F36" w:rsidRDefault="00857F36" w:rsidP="00857F36">
            <w:pPr>
              <w:rPr>
                <w:rFonts w:eastAsia="Times New Roman"/>
                <w:sz w:val="24"/>
                <w:szCs w:val="24"/>
              </w:rPr>
            </w:pPr>
            <w:r w:rsidRPr="00857F36">
              <w:rPr>
                <w:rFonts w:eastAsia="Times New Roman"/>
                <w:sz w:val="24"/>
                <w:szCs w:val="24"/>
              </w:rPr>
              <w:t>N = 5 + 4 - 1 = 8</w:t>
            </w:r>
          </w:p>
          <w:p w14:paraId="5A36E6DF" w14:textId="50EC50B2" w:rsidR="00BD7EB1" w:rsidRPr="00857F36" w:rsidRDefault="00857F36" w:rsidP="00857F36">
            <w:pPr>
              <w:rPr>
                <w:rFonts w:eastAsia="Times New Roman"/>
                <w:sz w:val="24"/>
                <w:szCs w:val="24"/>
              </w:rPr>
            </w:pPr>
            <w:r w:rsidRPr="00857F36">
              <w:rPr>
                <w:rFonts w:eastAsia="Times New Roman"/>
                <w:sz w:val="24"/>
                <w:szCs w:val="24"/>
              </w:rPr>
              <w:t>Hence, Length of Linear Convolution output signal is N = L + M - 1</w:t>
            </w:r>
          </w:p>
          <w:p w14:paraId="40B00A6F" w14:textId="77777777" w:rsidR="00BD7EB1" w:rsidRDefault="00BD7EB1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  <w:p w14:paraId="1DBC91EE" w14:textId="77777777" w:rsidR="006F255E" w:rsidRDefault="006F255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Case 2: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To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find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y[n]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=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x[n]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⊛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h[n]</w:t>
            </w:r>
          </w:p>
          <w:p w14:paraId="71D68D58" w14:textId="77777777" w:rsidR="00BD7EB1" w:rsidRP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>Input:</w:t>
            </w:r>
          </w:p>
          <w:p w14:paraId="4EF96845" w14:textId="7592DE8C" w:rsidR="00BD7EB1" w:rsidRP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 xml:space="preserve">x[n] = { </w:t>
            </w:r>
            <w:r>
              <w:rPr>
                <w:rFonts w:eastAsia="Times New Roman"/>
                <w:sz w:val="24"/>
                <w:szCs w:val="24"/>
              </w:rPr>
              <w:t>11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15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20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28</w:t>
            </w:r>
            <w:r w:rsidRPr="00BD7EB1">
              <w:rPr>
                <w:rFonts w:eastAsia="Times New Roman"/>
                <w:sz w:val="24"/>
                <w:szCs w:val="24"/>
              </w:rPr>
              <w:t xml:space="preserve"> }</w:t>
            </w:r>
            <w:proofErr w:type="gramEnd"/>
            <w:r w:rsidRPr="00BD7EB1">
              <w:rPr>
                <w:rFonts w:eastAsia="Times New Roman"/>
                <w:sz w:val="24"/>
                <w:szCs w:val="24"/>
              </w:rPr>
              <w:t xml:space="preserve"> Length L = 5</w:t>
            </w:r>
          </w:p>
          <w:p w14:paraId="51221048" w14:textId="2A117C4E" w:rsidR="00BD7EB1" w:rsidRP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 xml:space="preserve">h[n] = </w:t>
            </w:r>
            <w:proofErr w:type="gramStart"/>
            <w:r w:rsidRPr="00BD7EB1">
              <w:rPr>
                <w:rFonts w:eastAsia="Times New Roman"/>
                <w:sz w:val="24"/>
                <w:szCs w:val="24"/>
              </w:rPr>
              <w:t xml:space="preserve">{ </w:t>
            </w:r>
            <w:r>
              <w:rPr>
                <w:rFonts w:eastAsia="Times New Roman"/>
                <w:sz w:val="24"/>
                <w:szCs w:val="24"/>
              </w:rPr>
              <w:t>1</w:t>
            </w:r>
            <w:proofErr w:type="gramEnd"/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5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7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BD7EB1">
              <w:rPr>
                <w:rFonts w:eastAsia="Times New Roman"/>
                <w:sz w:val="24"/>
                <w:szCs w:val="24"/>
              </w:rPr>
              <w:t>} Length M = 4</w:t>
            </w:r>
          </w:p>
          <w:p w14:paraId="22D7859B" w14:textId="77777777" w:rsidR="00BD7EB1" w:rsidRP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>Output:</w:t>
            </w:r>
          </w:p>
          <w:p w14:paraId="43A69C22" w14:textId="4459F374" w:rsid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 xml:space="preserve">y[n] = </w:t>
            </w:r>
            <w:proofErr w:type="gramStart"/>
            <w:r w:rsidRPr="00BD7EB1">
              <w:rPr>
                <w:rFonts w:eastAsia="Times New Roman"/>
                <w:sz w:val="24"/>
                <w:szCs w:val="24"/>
              </w:rPr>
              <w:t xml:space="preserve">{ </w:t>
            </w:r>
            <w:r w:rsidR="00857F36">
              <w:rPr>
                <w:rFonts w:eastAsia="Times New Roman"/>
                <w:sz w:val="24"/>
                <w:szCs w:val="24"/>
              </w:rPr>
              <w:t>300</w:t>
            </w:r>
            <w:proofErr w:type="gramEnd"/>
            <w:r w:rsidR="00857F36">
              <w:rPr>
                <w:rFonts w:eastAsia="Times New Roman"/>
                <w:sz w:val="24"/>
                <w:szCs w:val="24"/>
              </w:rPr>
              <w:t>, 327, 308, 212, 261</w:t>
            </w:r>
            <w:r w:rsidRPr="00BD7EB1">
              <w:rPr>
                <w:rFonts w:eastAsia="Times New Roman"/>
                <w:sz w:val="24"/>
                <w:szCs w:val="24"/>
              </w:rPr>
              <w:t xml:space="preserve"> } Length N = 5</w:t>
            </w:r>
          </w:p>
          <w:p w14:paraId="50644236" w14:textId="77777777" w:rsid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</w:p>
          <w:p w14:paraId="2451F192" w14:textId="2D72851C" w:rsid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drawing>
                <wp:inline distT="0" distB="0" distL="0" distR="0" wp14:anchorId="1D69403E" wp14:editId="37A0DF50">
                  <wp:extent cx="4511040" cy="945695"/>
                  <wp:effectExtent l="0" t="0" r="3810" b="6985"/>
                  <wp:docPr id="697527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5277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758" cy="947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A0061" w14:textId="77777777" w:rsid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</w:p>
          <w:p w14:paraId="6FA3F128" w14:textId="3C50C7C8" w:rsidR="00BD7EB1" w:rsidRDefault="00BD7EB1" w:rsidP="00BD7EB1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Analysis:</w:t>
            </w:r>
          </w:p>
          <w:p w14:paraId="59F48973" w14:textId="31DF1D8F" w:rsidR="00857F36" w:rsidRPr="00857F36" w:rsidRDefault="00857F36" w:rsidP="00857F36">
            <w:pPr>
              <w:rPr>
                <w:rFonts w:eastAsia="Times New Roman"/>
                <w:sz w:val="24"/>
                <w:szCs w:val="24"/>
              </w:rPr>
            </w:pPr>
            <w:r w:rsidRPr="00857F36">
              <w:rPr>
                <w:rFonts w:eastAsia="Times New Roman"/>
                <w:sz w:val="24"/>
                <w:szCs w:val="24"/>
              </w:rPr>
              <w:t xml:space="preserve">The last two values are same </w:t>
            </w:r>
            <w:r>
              <w:rPr>
                <w:rFonts w:eastAsia="Times New Roman"/>
                <w:sz w:val="24"/>
                <w:szCs w:val="24"/>
              </w:rPr>
              <w:t>212</w:t>
            </w:r>
            <w:r w:rsidRPr="00857F36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261</w:t>
            </w:r>
            <w:r w:rsidRPr="00857F36">
              <w:rPr>
                <w:rFonts w:eastAsia="Times New Roman"/>
                <w:sz w:val="24"/>
                <w:szCs w:val="24"/>
              </w:rPr>
              <w:t xml:space="preserve"> and the other values are obtained</w:t>
            </w:r>
          </w:p>
          <w:p w14:paraId="1549F106" w14:textId="77777777" w:rsidR="00857F36" w:rsidRPr="00857F36" w:rsidRDefault="00857F36" w:rsidP="00857F36">
            <w:pPr>
              <w:rPr>
                <w:rFonts w:eastAsia="Times New Roman"/>
                <w:sz w:val="24"/>
                <w:szCs w:val="24"/>
              </w:rPr>
            </w:pPr>
            <w:r w:rsidRPr="00857F36">
              <w:rPr>
                <w:rFonts w:eastAsia="Times New Roman"/>
                <w:sz w:val="24"/>
                <w:szCs w:val="24"/>
              </w:rPr>
              <w:t>using the linear convolution signal values i.e.,</w:t>
            </w:r>
          </w:p>
          <w:p w14:paraId="50B02A67" w14:textId="77777777" w:rsidR="00857F36" w:rsidRPr="00857F36" w:rsidRDefault="00857F36" w:rsidP="00857F36">
            <w:pPr>
              <w:rPr>
                <w:rFonts w:eastAsia="Times New Roman"/>
                <w:sz w:val="24"/>
                <w:szCs w:val="24"/>
              </w:rPr>
            </w:pPr>
          </w:p>
          <w:p w14:paraId="1157863D" w14:textId="4D6229C5" w:rsidR="00857F36" w:rsidRPr="00857F36" w:rsidRDefault="00857F36" w:rsidP="00857F36">
            <w:pPr>
              <w:rPr>
                <w:rFonts w:eastAsia="Times New Roman"/>
                <w:sz w:val="24"/>
                <w:szCs w:val="24"/>
              </w:rPr>
            </w:pPr>
            <w:r w:rsidRPr="00857F36">
              <w:rPr>
                <w:rFonts w:eastAsia="Times New Roman"/>
                <w:sz w:val="24"/>
                <w:szCs w:val="24"/>
              </w:rPr>
              <w:t xml:space="preserve">Linear &gt; y[n] = </w:t>
            </w:r>
            <w:r>
              <w:rPr>
                <w:rFonts w:eastAsia="Times New Roman"/>
                <w:sz w:val="24"/>
                <w:szCs w:val="24"/>
              </w:rPr>
              <w:t>{</w:t>
            </w:r>
            <w:r>
              <w:rPr>
                <w:rFonts w:eastAsia="Times New Roman"/>
                <w:sz w:val="24"/>
                <w:szCs w:val="24"/>
              </w:rPr>
              <w:t>11</w:t>
            </w:r>
            <w:r w:rsidRPr="00BD7EB1"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 xml:space="preserve"> 47</w:t>
            </w:r>
            <w:r w:rsidRPr="00BD7EB1"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 xml:space="preserve"> 112</w:t>
            </w:r>
            <w:r w:rsidRPr="00BD7EB1"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 xml:space="preserve"> 212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261</w:t>
            </w:r>
            <w:r w:rsidRPr="00BD7EB1"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 xml:space="preserve"> 289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280</w:t>
            </w:r>
            <w:r w:rsidRPr="00BD7EB1"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 xml:space="preserve"> 196</w:t>
            </w:r>
            <w:r w:rsidRPr="00857F36">
              <w:rPr>
                <w:rFonts w:eastAsia="Times New Roman"/>
                <w:sz w:val="24"/>
                <w:szCs w:val="24"/>
              </w:rPr>
              <w:t>}</w:t>
            </w:r>
          </w:p>
          <w:p w14:paraId="65C59D50" w14:textId="3B53102E" w:rsidR="00857F36" w:rsidRPr="00857F36" w:rsidRDefault="00857F36" w:rsidP="00857F36">
            <w:pPr>
              <w:rPr>
                <w:rFonts w:eastAsia="Times New Roman"/>
                <w:sz w:val="24"/>
                <w:szCs w:val="24"/>
              </w:rPr>
            </w:pPr>
            <w:r w:rsidRPr="00857F36">
              <w:rPr>
                <w:rFonts w:eastAsia="Times New Roman"/>
                <w:sz w:val="24"/>
                <w:szCs w:val="24"/>
              </w:rPr>
              <w:t xml:space="preserve">Circular &gt; y[n] = </w:t>
            </w:r>
            <w:proofErr w:type="gramStart"/>
            <w:r w:rsidRPr="00857F36">
              <w:rPr>
                <w:rFonts w:eastAsia="Times New Roman"/>
                <w:sz w:val="24"/>
                <w:szCs w:val="24"/>
              </w:rPr>
              <w:t xml:space="preserve">{ </w:t>
            </w:r>
            <w:r>
              <w:rPr>
                <w:rFonts w:eastAsia="Times New Roman"/>
                <w:sz w:val="24"/>
                <w:szCs w:val="24"/>
              </w:rPr>
              <w:t>300</w:t>
            </w:r>
            <w:proofErr w:type="gramEnd"/>
            <w:r w:rsidRPr="00857F36"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sz w:val="24"/>
                <w:szCs w:val="24"/>
              </w:rPr>
              <w:t>11</w:t>
            </w:r>
            <w:r w:rsidRPr="00857F36">
              <w:rPr>
                <w:rFonts w:eastAsia="Times New Roman"/>
                <w:sz w:val="24"/>
                <w:szCs w:val="24"/>
              </w:rPr>
              <w:t>+</w:t>
            </w:r>
            <w:r>
              <w:rPr>
                <w:rFonts w:eastAsia="Times New Roman"/>
                <w:sz w:val="24"/>
                <w:szCs w:val="24"/>
              </w:rPr>
              <w:t>289</w:t>
            </w:r>
            <w:r w:rsidRPr="00857F36">
              <w:rPr>
                <w:rFonts w:eastAsia="Times New Roman"/>
                <w:sz w:val="24"/>
                <w:szCs w:val="24"/>
              </w:rPr>
              <w:t xml:space="preserve">), </w:t>
            </w:r>
            <w:r>
              <w:rPr>
                <w:rFonts w:eastAsia="Times New Roman"/>
                <w:sz w:val="24"/>
                <w:szCs w:val="24"/>
              </w:rPr>
              <w:t>327</w:t>
            </w:r>
            <w:r w:rsidRPr="00857F36"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sz w:val="24"/>
                <w:szCs w:val="24"/>
              </w:rPr>
              <w:t>47</w:t>
            </w:r>
            <w:r w:rsidRPr="00857F36">
              <w:rPr>
                <w:rFonts w:eastAsia="Times New Roman"/>
                <w:sz w:val="24"/>
                <w:szCs w:val="24"/>
              </w:rPr>
              <w:t>+</w:t>
            </w:r>
            <w:r>
              <w:rPr>
                <w:rFonts w:eastAsia="Times New Roman"/>
                <w:sz w:val="24"/>
                <w:szCs w:val="24"/>
              </w:rPr>
              <w:t>280</w:t>
            </w:r>
            <w:r w:rsidRPr="00857F36">
              <w:rPr>
                <w:rFonts w:eastAsia="Times New Roman"/>
                <w:sz w:val="24"/>
                <w:szCs w:val="24"/>
              </w:rPr>
              <w:t xml:space="preserve">), </w:t>
            </w:r>
            <w:r>
              <w:rPr>
                <w:rFonts w:eastAsia="Times New Roman"/>
                <w:sz w:val="24"/>
                <w:szCs w:val="24"/>
              </w:rPr>
              <w:t>308</w:t>
            </w:r>
            <w:r w:rsidRPr="00857F36"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sz w:val="24"/>
                <w:szCs w:val="24"/>
              </w:rPr>
              <w:t>112</w:t>
            </w:r>
            <w:r w:rsidRPr="00857F36">
              <w:rPr>
                <w:rFonts w:eastAsia="Times New Roman"/>
                <w:sz w:val="24"/>
                <w:szCs w:val="24"/>
              </w:rPr>
              <w:t>+</w:t>
            </w:r>
            <w:r>
              <w:rPr>
                <w:rFonts w:eastAsia="Times New Roman"/>
                <w:sz w:val="24"/>
                <w:szCs w:val="24"/>
              </w:rPr>
              <w:t>196</w:t>
            </w:r>
            <w:r w:rsidRPr="00857F36">
              <w:rPr>
                <w:rFonts w:eastAsia="Times New Roman"/>
                <w:sz w:val="24"/>
                <w:szCs w:val="24"/>
              </w:rPr>
              <w:t xml:space="preserve">), </w:t>
            </w:r>
            <w:r>
              <w:rPr>
                <w:rFonts w:eastAsia="Times New Roman"/>
                <w:sz w:val="24"/>
                <w:szCs w:val="24"/>
              </w:rPr>
              <w:t>212</w:t>
            </w:r>
            <w:r w:rsidRPr="00857F36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261</w:t>
            </w:r>
            <w:r w:rsidRPr="00857F36">
              <w:rPr>
                <w:rFonts w:eastAsia="Times New Roman"/>
                <w:sz w:val="24"/>
                <w:szCs w:val="24"/>
              </w:rPr>
              <w:t xml:space="preserve"> }</w:t>
            </w:r>
          </w:p>
          <w:p w14:paraId="6930E704" w14:textId="77777777" w:rsidR="00857F36" w:rsidRPr="00857F36" w:rsidRDefault="00857F36" w:rsidP="00857F36">
            <w:pPr>
              <w:rPr>
                <w:rFonts w:eastAsia="Times New Roman"/>
                <w:sz w:val="24"/>
                <w:szCs w:val="24"/>
              </w:rPr>
            </w:pPr>
            <w:r w:rsidRPr="00857F36">
              <w:rPr>
                <w:rFonts w:eastAsia="Times New Roman"/>
                <w:sz w:val="24"/>
                <w:szCs w:val="24"/>
              </w:rPr>
              <w:t>Hence, Circular Convolution gives aliased output; the first few values of</w:t>
            </w:r>
          </w:p>
          <w:p w14:paraId="4E286C2D" w14:textId="141B864F" w:rsidR="00BD7EB1" w:rsidRPr="00857F36" w:rsidRDefault="00857F36" w:rsidP="00857F36">
            <w:pPr>
              <w:rPr>
                <w:rFonts w:eastAsia="Times New Roman"/>
                <w:sz w:val="24"/>
                <w:szCs w:val="24"/>
              </w:rPr>
            </w:pPr>
            <w:r w:rsidRPr="00857F36">
              <w:rPr>
                <w:rFonts w:eastAsia="Times New Roman"/>
                <w:sz w:val="24"/>
                <w:szCs w:val="24"/>
              </w:rPr>
              <w:t xml:space="preserve">Circular Convolution output signal </w:t>
            </w:r>
            <w:proofErr w:type="gramStart"/>
            <w:r w:rsidRPr="00857F36">
              <w:rPr>
                <w:rFonts w:eastAsia="Times New Roman"/>
                <w:sz w:val="24"/>
                <w:szCs w:val="24"/>
              </w:rPr>
              <w:t>are</w:t>
            </w:r>
            <w:proofErr w:type="gramEnd"/>
            <w:r w:rsidRPr="00857F36">
              <w:rPr>
                <w:rFonts w:eastAsia="Times New Roman"/>
                <w:sz w:val="24"/>
                <w:szCs w:val="24"/>
              </w:rPr>
              <w:t xml:space="preserve"> aliased with the values beyond N.</w:t>
            </w:r>
          </w:p>
          <w:p w14:paraId="6D3C573A" w14:textId="77777777" w:rsidR="00BD7EB1" w:rsidRDefault="00BD7EB1" w:rsidP="00BD7EB1">
            <w:pPr>
              <w:rPr>
                <w:rFonts w:eastAsia="Times New Roman"/>
                <w:b/>
                <w:bCs/>
                <w:sz w:val="24"/>
                <w:szCs w:val="24"/>
              </w:rPr>
            </w:pPr>
          </w:p>
          <w:p w14:paraId="73155E7F" w14:textId="77777777" w:rsidR="006F255E" w:rsidRDefault="006F255E" w:rsidP="006F255E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Case 3: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To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find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y[n]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=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x[n]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*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h[n]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using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Circula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r </w:t>
            </w:r>
            <w:r w:rsidRPr="006F255E">
              <w:rPr>
                <w:rFonts w:eastAsia="Times New Roman"/>
                <w:b/>
                <w:bCs/>
                <w:sz w:val="24"/>
                <w:szCs w:val="24"/>
              </w:rPr>
              <w:t>Convolution</w:t>
            </w:r>
          </w:p>
          <w:p w14:paraId="1C698915" w14:textId="77777777" w:rsidR="00BD7EB1" w:rsidRP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>Input:</w:t>
            </w:r>
          </w:p>
          <w:p w14:paraId="17BC9F75" w14:textId="56E45EBA" w:rsidR="00BD7EB1" w:rsidRP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 xml:space="preserve">x[n] = </w:t>
            </w:r>
            <w:proofErr w:type="gramStart"/>
            <w:r w:rsidRPr="00BD7EB1">
              <w:rPr>
                <w:rFonts w:eastAsia="Times New Roman"/>
                <w:sz w:val="24"/>
                <w:szCs w:val="24"/>
              </w:rPr>
              <w:t xml:space="preserve">{ </w:t>
            </w:r>
            <w:r>
              <w:rPr>
                <w:rFonts w:eastAsia="Times New Roman"/>
                <w:sz w:val="24"/>
                <w:szCs w:val="24"/>
              </w:rPr>
              <w:t>11</w:t>
            </w:r>
            <w:proofErr w:type="gramEnd"/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 xml:space="preserve">15, </w:t>
            </w:r>
            <w:r w:rsidRPr="00BD7EB1"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0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28</w:t>
            </w:r>
            <w:r w:rsidRPr="00BD7EB1">
              <w:rPr>
                <w:rFonts w:eastAsia="Times New Roman"/>
                <w:sz w:val="24"/>
                <w:szCs w:val="24"/>
              </w:rPr>
              <w:t>, 0, 0, 0 } Length L = 8</w:t>
            </w:r>
          </w:p>
          <w:p w14:paraId="3A3E0127" w14:textId="433AE8EC" w:rsidR="00BD7EB1" w:rsidRP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 xml:space="preserve">h[n] = </w:t>
            </w:r>
            <w:proofErr w:type="gramStart"/>
            <w:r w:rsidRPr="00BD7EB1">
              <w:rPr>
                <w:rFonts w:eastAsia="Times New Roman"/>
                <w:sz w:val="24"/>
                <w:szCs w:val="24"/>
              </w:rPr>
              <w:t xml:space="preserve">{ </w:t>
            </w:r>
            <w:r>
              <w:rPr>
                <w:rFonts w:eastAsia="Times New Roman"/>
                <w:sz w:val="24"/>
                <w:szCs w:val="24"/>
              </w:rPr>
              <w:t>1</w:t>
            </w:r>
            <w:proofErr w:type="gramEnd"/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3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5</w:t>
            </w:r>
            <w:r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7</w:t>
            </w:r>
            <w:r w:rsidRPr="00BD7EB1">
              <w:rPr>
                <w:rFonts w:eastAsia="Times New Roman"/>
                <w:sz w:val="24"/>
                <w:szCs w:val="24"/>
              </w:rPr>
              <w:t>, 0, 0, 0, 0 } Length M = 8</w:t>
            </w:r>
          </w:p>
          <w:p w14:paraId="77BF111A" w14:textId="77777777" w:rsidR="00BD7EB1" w:rsidRP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>Output:</w:t>
            </w:r>
          </w:p>
          <w:p w14:paraId="406390A5" w14:textId="7CA07811" w:rsid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  <w:r w:rsidRPr="00BD7EB1">
              <w:rPr>
                <w:rFonts w:eastAsia="Times New Roman"/>
                <w:sz w:val="24"/>
                <w:szCs w:val="24"/>
              </w:rPr>
              <w:t xml:space="preserve">y[n] = </w:t>
            </w:r>
            <w:proofErr w:type="gramStart"/>
            <w:r w:rsidRPr="00BD7EB1">
              <w:rPr>
                <w:rFonts w:eastAsia="Times New Roman"/>
                <w:sz w:val="24"/>
                <w:szCs w:val="24"/>
              </w:rPr>
              <w:t xml:space="preserve">{ </w:t>
            </w:r>
            <w:r w:rsidR="00857F36">
              <w:rPr>
                <w:rFonts w:eastAsia="Times New Roman"/>
                <w:sz w:val="24"/>
                <w:szCs w:val="24"/>
              </w:rPr>
              <w:t>11</w:t>
            </w:r>
            <w:proofErr w:type="gramEnd"/>
            <w:r w:rsidR="00857F36" w:rsidRPr="00BD7EB1">
              <w:rPr>
                <w:rFonts w:eastAsia="Times New Roman"/>
                <w:sz w:val="24"/>
                <w:szCs w:val="24"/>
              </w:rPr>
              <w:t>,</w:t>
            </w:r>
            <w:r w:rsidR="00857F36">
              <w:rPr>
                <w:rFonts w:eastAsia="Times New Roman"/>
                <w:sz w:val="24"/>
                <w:szCs w:val="24"/>
              </w:rPr>
              <w:t xml:space="preserve"> 47</w:t>
            </w:r>
            <w:r w:rsidR="00857F36" w:rsidRPr="00BD7EB1">
              <w:rPr>
                <w:rFonts w:eastAsia="Times New Roman"/>
                <w:sz w:val="24"/>
                <w:szCs w:val="24"/>
              </w:rPr>
              <w:t>,</w:t>
            </w:r>
            <w:r w:rsidR="00857F36">
              <w:rPr>
                <w:rFonts w:eastAsia="Times New Roman"/>
                <w:sz w:val="24"/>
                <w:szCs w:val="24"/>
              </w:rPr>
              <w:t xml:space="preserve"> 112</w:t>
            </w:r>
            <w:r w:rsidR="00857F36" w:rsidRPr="00BD7EB1">
              <w:rPr>
                <w:rFonts w:eastAsia="Times New Roman"/>
                <w:sz w:val="24"/>
                <w:szCs w:val="24"/>
              </w:rPr>
              <w:t>,</w:t>
            </w:r>
            <w:r w:rsidR="00857F36">
              <w:rPr>
                <w:rFonts w:eastAsia="Times New Roman"/>
                <w:sz w:val="24"/>
                <w:szCs w:val="24"/>
              </w:rPr>
              <w:t xml:space="preserve"> 212</w:t>
            </w:r>
            <w:r w:rsidR="00857F36"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 w:rsidR="00857F36">
              <w:rPr>
                <w:rFonts w:eastAsia="Times New Roman"/>
                <w:sz w:val="24"/>
                <w:szCs w:val="24"/>
              </w:rPr>
              <w:t>261</w:t>
            </w:r>
            <w:r w:rsidR="00857F36" w:rsidRPr="00BD7EB1">
              <w:rPr>
                <w:rFonts w:eastAsia="Times New Roman"/>
                <w:sz w:val="24"/>
                <w:szCs w:val="24"/>
              </w:rPr>
              <w:t>,</w:t>
            </w:r>
            <w:r w:rsidR="00857F36">
              <w:rPr>
                <w:rFonts w:eastAsia="Times New Roman"/>
                <w:sz w:val="24"/>
                <w:szCs w:val="24"/>
              </w:rPr>
              <w:t xml:space="preserve"> 289</w:t>
            </w:r>
            <w:r w:rsidR="00857F36" w:rsidRPr="00BD7EB1">
              <w:rPr>
                <w:rFonts w:eastAsia="Times New Roman"/>
                <w:sz w:val="24"/>
                <w:szCs w:val="24"/>
              </w:rPr>
              <w:t xml:space="preserve">, </w:t>
            </w:r>
            <w:r w:rsidR="00857F36">
              <w:rPr>
                <w:rFonts w:eastAsia="Times New Roman"/>
                <w:sz w:val="24"/>
                <w:szCs w:val="24"/>
              </w:rPr>
              <w:t>280</w:t>
            </w:r>
            <w:r w:rsidR="00857F36" w:rsidRPr="00BD7EB1">
              <w:rPr>
                <w:rFonts w:eastAsia="Times New Roman"/>
                <w:sz w:val="24"/>
                <w:szCs w:val="24"/>
              </w:rPr>
              <w:t>,</w:t>
            </w:r>
            <w:r w:rsidR="00857F36">
              <w:rPr>
                <w:rFonts w:eastAsia="Times New Roman"/>
                <w:sz w:val="24"/>
                <w:szCs w:val="24"/>
              </w:rPr>
              <w:t xml:space="preserve"> 196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BD7EB1">
              <w:rPr>
                <w:rFonts w:eastAsia="Times New Roman"/>
                <w:sz w:val="24"/>
                <w:szCs w:val="24"/>
              </w:rPr>
              <w:t>} Length N = 8</w:t>
            </w:r>
          </w:p>
          <w:p w14:paraId="088A1F14" w14:textId="77777777" w:rsid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</w:p>
          <w:p w14:paraId="793B57D2" w14:textId="201D2F3B" w:rsidR="00BD7EB1" w:rsidRDefault="00857F36" w:rsidP="00BD7EB1">
            <w:pPr>
              <w:rPr>
                <w:rFonts w:eastAsia="Times New Roman"/>
                <w:sz w:val="24"/>
                <w:szCs w:val="24"/>
              </w:rPr>
            </w:pPr>
            <w:r w:rsidRPr="00857F36">
              <w:rPr>
                <w:rFonts w:eastAsia="Times New Roman"/>
                <w:sz w:val="24"/>
                <w:szCs w:val="24"/>
              </w:rPr>
              <w:lastRenderedPageBreak/>
              <w:drawing>
                <wp:inline distT="0" distB="0" distL="0" distR="0" wp14:anchorId="1AA9A69B" wp14:editId="2D1DE755">
                  <wp:extent cx="4526280" cy="834581"/>
                  <wp:effectExtent l="0" t="0" r="7620" b="3810"/>
                  <wp:docPr id="869679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6798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611" cy="83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D9DA" w14:textId="77777777" w:rsidR="00BD7EB1" w:rsidRDefault="00BD7EB1" w:rsidP="00BD7EB1">
            <w:pPr>
              <w:rPr>
                <w:rFonts w:eastAsia="Times New Roman"/>
                <w:sz w:val="24"/>
                <w:szCs w:val="24"/>
              </w:rPr>
            </w:pPr>
          </w:p>
          <w:p w14:paraId="70D5A5DE" w14:textId="42F88C74" w:rsidR="00BD7EB1" w:rsidRPr="00BD7EB1" w:rsidRDefault="00BD7EB1" w:rsidP="00BD7EB1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BD7EB1">
              <w:rPr>
                <w:rFonts w:eastAsia="Times New Roman"/>
                <w:b/>
                <w:bCs/>
                <w:sz w:val="24"/>
                <w:szCs w:val="24"/>
              </w:rPr>
              <w:t>Analysis:</w:t>
            </w:r>
          </w:p>
          <w:p w14:paraId="000FB693" w14:textId="39D7A11A" w:rsidR="00857F36" w:rsidRPr="00857F36" w:rsidRDefault="00857F36" w:rsidP="00857F36">
            <w:pPr>
              <w:rPr>
                <w:rFonts w:eastAsia="Times New Roman"/>
                <w:sz w:val="24"/>
                <w:szCs w:val="24"/>
              </w:rPr>
            </w:pPr>
            <w:r w:rsidRPr="00857F36">
              <w:rPr>
                <w:rFonts w:eastAsia="Times New Roman"/>
                <w:sz w:val="24"/>
                <w:szCs w:val="24"/>
              </w:rPr>
              <w:t xml:space="preserve">We must select a value N &gt;= L + M - 1 and use L = N </w:t>
            </w:r>
            <w:r>
              <w:rPr>
                <w:rFonts w:eastAsia="Times New Roman"/>
                <w:sz w:val="24"/>
                <w:szCs w:val="24"/>
              </w:rPr>
              <w:t>&amp;</w:t>
            </w:r>
            <w:r w:rsidRPr="00857F36">
              <w:rPr>
                <w:rFonts w:eastAsia="Times New Roman"/>
                <w:sz w:val="24"/>
                <w:szCs w:val="24"/>
              </w:rPr>
              <w:t xml:space="preserve"> M = N with L</w:t>
            </w:r>
          </w:p>
          <w:p w14:paraId="75DBCC5D" w14:textId="77777777" w:rsidR="00857F36" w:rsidRPr="00857F36" w:rsidRDefault="00857F36" w:rsidP="00857F36">
            <w:pPr>
              <w:rPr>
                <w:rFonts w:eastAsia="Times New Roman"/>
                <w:sz w:val="24"/>
                <w:szCs w:val="24"/>
              </w:rPr>
            </w:pPr>
            <w:r w:rsidRPr="00857F36">
              <w:rPr>
                <w:rFonts w:eastAsia="Times New Roman"/>
                <w:sz w:val="24"/>
                <w:szCs w:val="24"/>
              </w:rPr>
              <w:t>values in signal x being its initial values and N - L being 0's. Similarly,</w:t>
            </w:r>
          </w:p>
          <w:p w14:paraId="3C2A5169" w14:textId="254D49BD" w:rsidR="00BD7EB1" w:rsidRPr="00857F36" w:rsidRDefault="00857F36" w:rsidP="00857F36">
            <w:pPr>
              <w:rPr>
                <w:rFonts w:eastAsia="Times New Roman"/>
                <w:sz w:val="24"/>
                <w:szCs w:val="24"/>
              </w:rPr>
            </w:pPr>
            <w:r w:rsidRPr="00857F36">
              <w:rPr>
                <w:rFonts w:eastAsia="Times New Roman"/>
                <w:sz w:val="24"/>
                <w:szCs w:val="24"/>
              </w:rPr>
              <w:t>for the signal y. Using this, we get the linear convolution of signals using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857F36">
              <w:rPr>
                <w:rFonts w:eastAsia="Times New Roman"/>
                <w:sz w:val="24"/>
                <w:szCs w:val="24"/>
              </w:rPr>
              <w:t>the circular convolution technique.</w:t>
            </w:r>
          </w:p>
        </w:tc>
      </w:tr>
      <w:tr w:rsidR="00B53DF1" w:rsidRPr="00113FBC" w14:paraId="16EBA61C" w14:textId="77777777">
        <w:trPr>
          <w:trHeight w:val="675"/>
        </w:trPr>
        <w:tc>
          <w:tcPr>
            <w:tcW w:w="98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18ACC7" w14:textId="77777777" w:rsidR="003874EF" w:rsidRDefault="00000000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113FBC">
              <w:rPr>
                <w:rFonts w:eastAsia="Times New Roman"/>
                <w:b/>
                <w:sz w:val="24"/>
                <w:szCs w:val="24"/>
              </w:rPr>
              <w:lastRenderedPageBreak/>
              <w:t>CONCLUSION:</w:t>
            </w:r>
          </w:p>
          <w:p w14:paraId="31228246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In this experiment, we learned that:</w:t>
            </w:r>
            <w:r>
              <w:rPr>
                <w:rFonts w:eastAsia="Times New Roman"/>
                <w:bCs/>
                <w:sz w:val="24"/>
                <w:szCs w:val="24"/>
              </w:rPr>
              <w:br/>
            </w:r>
            <w:r w:rsidRPr="006F255E">
              <w:rPr>
                <w:rFonts w:eastAsia="Times New Roman"/>
                <w:bCs/>
                <w:sz w:val="24"/>
                <w:szCs w:val="24"/>
              </w:rPr>
              <w:t>1. Length of Linear Convolution output signal is N = L + M -1</w:t>
            </w:r>
          </w:p>
          <w:p w14:paraId="13EC80CA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F255E">
              <w:rPr>
                <w:rFonts w:eastAsia="Times New Roman"/>
                <w:bCs/>
                <w:sz w:val="24"/>
                <w:szCs w:val="24"/>
              </w:rPr>
              <w:t>● Where L is the length of first input signal</w:t>
            </w:r>
          </w:p>
          <w:p w14:paraId="73157230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F255E">
              <w:rPr>
                <w:rFonts w:eastAsia="Times New Roman"/>
                <w:bCs/>
                <w:sz w:val="24"/>
                <w:szCs w:val="24"/>
              </w:rPr>
              <w:t>● M is the length of second input signal</w:t>
            </w:r>
          </w:p>
          <w:p w14:paraId="18CA8D1B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F255E">
              <w:rPr>
                <w:rFonts w:eastAsia="Times New Roman"/>
                <w:bCs/>
                <w:sz w:val="24"/>
                <w:szCs w:val="24"/>
              </w:rPr>
              <w:t>● N is the length of the linear convolution output signal.</w:t>
            </w:r>
          </w:p>
          <w:p w14:paraId="2D940D6A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F255E">
              <w:rPr>
                <w:rFonts w:eastAsia="Times New Roman"/>
                <w:bCs/>
                <w:sz w:val="24"/>
                <w:szCs w:val="24"/>
              </w:rPr>
              <w:t>2. In Linear convolution if both the input signals are causal, then the</w:t>
            </w:r>
          </w:p>
          <w:p w14:paraId="23D375B9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F255E">
              <w:rPr>
                <w:rFonts w:eastAsia="Times New Roman"/>
                <w:bCs/>
                <w:sz w:val="24"/>
                <w:szCs w:val="24"/>
              </w:rPr>
              <w:t>resultant output signal is also causal.</w:t>
            </w:r>
          </w:p>
          <w:p w14:paraId="0258085D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</w:p>
          <w:p w14:paraId="06457636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F255E">
              <w:rPr>
                <w:rFonts w:eastAsia="Times New Roman"/>
                <w:bCs/>
                <w:sz w:val="24"/>
                <w:szCs w:val="24"/>
              </w:rPr>
              <w:t>3. To find Circular Convolution, select N = MAX(</w:t>
            </w:r>
            <w:proofErr w:type="gramStart"/>
            <w:r w:rsidRPr="006F255E">
              <w:rPr>
                <w:rFonts w:eastAsia="Times New Roman"/>
                <w:bCs/>
                <w:sz w:val="24"/>
                <w:szCs w:val="24"/>
              </w:rPr>
              <w:t>L,M</w:t>
            </w:r>
            <w:proofErr w:type="gramEnd"/>
            <w:r w:rsidRPr="006F255E">
              <w:rPr>
                <w:rFonts w:eastAsia="Times New Roman"/>
                <w:bCs/>
                <w:sz w:val="24"/>
                <w:szCs w:val="24"/>
              </w:rPr>
              <w:t>)</w:t>
            </w:r>
          </w:p>
          <w:p w14:paraId="31D49F5B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F255E">
              <w:rPr>
                <w:rFonts w:eastAsia="Times New Roman"/>
                <w:bCs/>
                <w:sz w:val="24"/>
                <w:szCs w:val="24"/>
              </w:rPr>
              <w:t>● Where L is the length of first input signal</w:t>
            </w:r>
          </w:p>
          <w:p w14:paraId="44F23732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F255E">
              <w:rPr>
                <w:rFonts w:eastAsia="Times New Roman"/>
                <w:bCs/>
                <w:sz w:val="24"/>
                <w:szCs w:val="24"/>
              </w:rPr>
              <w:t>● M is the length of second input signal</w:t>
            </w:r>
          </w:p>
          <w:p w14:paraId="1B3C5F42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</w:p>
          <w:p w14:paraId="761F19ED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F255E">
              <w:rPr>
                <w:rFonts w:eastAsia="Times New Roman"/>
                <w:bCs/>
                <w:sz w:val="24"/>
                <w:szCs w:val="24"/>
              </w:rPr>
              <w:t>4. To find Linear Convolution using Circular Convolution, select</w:t>
            </w:r>
          </w:p>
          <w:p w14:paraId="223286B8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F255E">
              <w:rPr>
                <w:rFonts w:eastAsia="Times New Roman"/>
                <w:bCs/>
                <w:sz w:val="24"/>
                <w:szCs w:val="24"/>
              </w:rPr>
              <w:t>N &gt;= L + M -1</w:t>
            </w:r>
          </w:p>
          <w:p w14:paraId="076710CC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F255E">
              <w:rPr>
                <w:rFonts w:eastAsia="Times New Roman"/>
                <w:bCs/>
                <w:sz w:val="24"/>
                <w:szCs w:val="24"/>
              </w:rPr>
              <w:t>● Where L is the length of first input signal and</w:t>
            </w:r>
          </w:p>
          <w:p w14:paraId="17FC0E52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F255E">
              <w:rPr>
                <w:rFonts w:eastAsia="Times New Roman"/>
                <w:bCs/>
                <w:sz w:val="24"/>
                <w:szCs w:val="24"/>
              </w:rPr>
              <w:t>● M is the length of the second input signal.</w:t>
            </w:r>
          </w:p>
          <w:p w14:paraId="3BBE19B6" w14:textId="77777777" w:rsidR="006F255E" w:rsidRPr="006F255E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</w:p>
          <w:p w14:paraId="6C05005B" w14:textId="06ED1E42" w:rsidR="006F255E" w:rsidRPr="003874EF" w:rsidRDefault="006F255E" w:rsidP="006F255E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6F255E">
              <w:rPr>
                <w:rFonts w:eastAsia="Times New Roman"/>
                <w:bCs/>
                <w:sz w:val="24"/>
                <w:szCs w:val="24"/>
              </w:rPr>
              <w:t>5. Circular Convolution gives aliased output.</w:t>
            </w:r>
          </w:p>
        </w:tc>
      </w:tr>
    </w:tbl>
    <w:p w14:paraId="69504E2C" w14:textId="77777777" w:rsidR="00B53DF1" w:rsidRPr="00113FBC" w:rsidRDefault="00B53DF1"/>
    <w:sectPr w:rsidR="00B53DF1" w:rsidRPr="00113FBC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8B"/>
    <w:rsid w:val="00113FBC"/>
    <w:rsid w:val="003874EF"/>
    <w:rsid w:val="0069514E"/>
    <w:rsid w:val="006F255E"/>
    <w:rsid w:val="00857F36"/>
    <w:rsid w:val="00B53DF1"/>
    <w:rsid w:val="00BC2F08"/>
    <w:rsid w:val="00BD7EB1"/>
    <w:rsid w:val="00BE3FEF"/>
    <w:rsid w:val="00CF1760"/>
    <w:rsid w:val="00D1318B"/>
    <w:rsid w:val="00E00C96"/>
    <w:rsid w:val="00FC4C77"/>
    <w:rsid w:val="00FE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D59E"/>
  <w15:docId w15:val="{3247313F-656B-4500-8E5A-F377BE65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9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BA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BAP_template.dotx</Template>
  <TotalTime>10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Hatim Sawai</dc:creator>
  <cp:lastModifiedBy>Shabbar Sawai</cp:lastModifiedBy>
  <cp:revision>2</cp:revision>
  <dcterms:created xsi:type="dcterms:W3CDTF">2024-02-02T07:05:00Z</dcterms:created>
  <dcterms:modified xsi:type="dcterms:W3CDTF">2024-02-02T07:05:00Z</dcterms:modified>
</cp:coreProperties>
</file>